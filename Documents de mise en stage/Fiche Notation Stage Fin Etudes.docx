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214"/>
        <w:gridCol w:w="701"/>
        <w:gridCol w:w="1060"/>
        <w:gridCol w:w="106"/>
        <w:gridCol w:w="950"/>
        <w:gridCol w:w="649"/>
        <w:gridCol w:w="407"/>
        <w:gridCol w:w="1056"/>
        <w:gridCol w:w="360"/>
        <w:gridCol w:w="1018"/>
        <w:gridCol w:w="955"/>
        <w:gridCol w:w="1601"/>
      </w:tblGrid>
      <w:tr w:rsidR="00D52FB5" w:rsidRPr="00F27EA0" w:rsidTr="00ED7F84">
        <w:trPr>
          <w:cantSplit/>
          <w:trHeight w:hRule="exact" w:val="1570"/>
          <w:tblHeader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2FB5" w:rsidRDefault="00B44FF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857250" cy="732234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U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732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</w:tcBorders>
            <w:vAlign w:val="center"/>
          </w:tcPr>
          <w:p w:rsidR="00D52FB5" w:rsidRDefault="00F27EA0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FICHE DE NOTATION DU STAGE DE FIN D’ETUDES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ED7F84" w:rsidRDefault="00ED7F84" w:rsidP="00F27EA0">
            <w:pPr>
              <w:jc w:val="right"/>
              <w:rPr>
                <w:i/>
                <w:iCs/>
                <w:sz w:val="16"/>
              </w:rPr>
            </w:pPr>
          </w:p>
          <w:p w:rsidR="00ED7F84" w:rsidRDefault="00ED7F84" w:rsidP="00ED7F84">
            <w:pPr>
              <w:rPr>
                <w:sz w:val="16"/>
              </w:rPr>
            </w:pPr>
          </w:p>
          <w:p w:rsidR="00D52FB5" w:rsidRPr="00ED7F84" w:rsidRDefault="00ED7F84" w:rsidP="00ED7F84">
            <w:pPr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>
                  <wp:extent cx="1407962" cy="571500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il_logos_academ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911" cy="5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FB5" w:rsidRPr="00F27EA0">
        <w:trPr>
          <w:cantSplit/>
          <w:trHeight w:hRule="exact" w:val="454"/>
          <w:tblHeader/>
          <w:jc w:val="center"/>
        </w:trPr>
        <w:tc>
          <w:tcPr>
            <w:tcW w:w="10773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FB5" w:rsidRPr="00F27EA0" w:rsidRDefault="00D52FB5">
            <w:pPr>
              <w:jc w:val="center"/>
              <w:rPr>
                <w:b/>
                <w:bCs/>
                <w:sz w:val="32"/>
              </w:rPr>
            </w:pPr>
          </w:p>
        </w:tc>
      </w:tr>
      <w:tr w:rsidR="00D52FB5" w:rsidRPr="00F27EA0">
        <w:trPr>
          <w:cantSplit/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2FB5" w:rsidRPr="00F27EA0" w:rsidRDefault="00D52FB5"/>
          <w:p w:rsidR="00D664CE" w:rsidRPr="00F27EA0" w:rsidRDefault="00D664CE"/>
        </w:tc>
      </w:tr>
      <w:tr w:rsidR="00D52FB5" w:rsidTr="00400C6E">
        <w:trPr>
          <w:cantSplit/>
          <w:trHeight w:hRule="exact" w:val="723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r>
              <w:rPr>
                <w:b/>
                <w:bCs/>
              </w:rPr>
              <w:t>Elève</w:t>
            </w:r>
            <w:r>
              <w:t xml:space="preserve"> </w:t>
            </w:r>
            <w:r>
              <w:rPr>
                <w:i/>
                <w:iCs/>
                <w:sz w:val="16"/>
              </w:rPr>
              <w:t>(nom et prénom)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/>
        </w:tc>
      </w:tr>
      <w:tr w:rsidR="00D52FB5" w:rsidTr="00400C6E">
        <w:trPr>
          <w:cantSplit/>
          <w:trHeight w:hRule="exact" w:val="577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r>
              <w:rPr>
                <w:b/>
                <w:bCs/>
              </w:rPr>
              <w:t>Année scolaire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B22759" w:rsidP="00400C6E">
            <w:r>
              <w:t>201</w:t>
            </w:r>
            <w:r w:rsidR="00B05EC8">
              <w:t>7</w:t>
            </w:r>
            <w:r w:rsidR="00ED7F84">
              <w:t xml:space="preserve"> </w:t>
            </w:r>
            <w:r>
              <w:t>-</w:t>
            </w:r>
            <w:r w:rsidR="00ED7F84">
              <w:t xml:space="preserve"> </w:t>
            </w:r>
            <w:r>
              <w:t>201</w:t>
            </w:r>
            <w:r w:rsidR="00B05EC8">
              <w:t>8</w:t>
            </w:r>
            <w:bookmarkStart w:id="0" w:name="_GoBack"/>
            <w:bookmarkEnd w:id="0"/>
          </w:p>
        </w:tc>
      </w:tr>
      <w:tr w:rsidR="00D52FB5" w:rsidTr="00400C6E">
        <w:trPr>
          <w:cantSplit/>
          <w:trHeight w:hRule="exact" w:val="571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rPr>
                <w:b/>
                <w:bCs/>
              </w:rPr>
            </w:pPr>
            <w:r>
              <w:rPr>
                <w:b/>
                <w:bCs/>
              </w:rPr>
              <w:t>Entreprise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759" w:rsidRDefault="00B22759"/>
        </w:tc>
      </w:tr>
      <w:tr w:rsidR="00400C6E" w:rsidTr="00400C6E">
        <w:trPr>
          <w:cantSplit/>
          <w:trHeight w:hRule="exact" w:val="784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E" w:rsidRDefault="00400C6E" w:rsidP="00400C6E">
            <w:pPr>
              <w:rPr>
                <w:b/>
                <w:bCs/>
              </w:rPr>
            </w:pPr>
            <w:r>
              <w:rPr>
                <w:b/>
                <w:bCs/>
              </w:rPr>
              <w:t>Thème de Stage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E" w:rsidRDefault="00400C6E"/>
        </w:tc>
      </w:tr>
      <w:tr w:rsidR="00D52FB5" w:rsidTr="00400C6E">
        <w:trPr>
          <w:cantSplit/>
          <w:trHeight w:hRule="exact" w:val="784"/>
          <w:jc w:val="center"/>
        </w:trPr>
        <w:tc>
          <w:tcPr>
            <w:tcW w:w="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 w:rsidP="00400C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Responsable </w:t>
            </w:r>
            <w:r w:rsidR="00400C6E">
              <w:rPr>
                <w:b/>
                <w:bCs/>
              </w:rPr>
              <w:t>Professionnel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/>
        </w:tc>
      </w:tr>
      <w:tr w:rsidR="00E47C4D" w:rsidTr="006931C4">
        <w:trPr>
          <w:cantSplit/>
          <w:trHeight w:val="443"/>
          <w:jc w:val="center"/>
        </w:trPr>
        <w:tc>
          <w:tcPr>
            <w:tcW w:w="19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7C4D" w:rsidRDefault="00E47C4D">
            <w:pPr>
              <w:rPr>
                <w:b/>
                <w:bCs/>
              </w:rPr>
            </w:pPr>
            <w:r>
              <w:rPr>
                <w:b/>
                <w:bCs/>
              </w:rPr>
              <w:t>Responsables Académiques</w:t>
            </w: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C4D" w:rsidRDefault="00E47C4D"/>
        </w:tc>
      </w:tr>
      <w:tr w:rsidR="00E47C4D" w:rsidTr="006931C4">
        <w:trPr>
          <w:cantSplit/>
          <w:trHeight w:hRule="exact" w:val="442"/>
          <w:jc w:val="center"/>
        </w:trPr>
        <w:tc>
          <w:tcPr>
            <w:tcW w:w="191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C4D" w:rsidRDefault="00E47C4D">
            <w:pPr>
              <w:rPr>
                <w:b/>
                <w:bCs/>
              </w:rPr>
            </w:pPr>
          </w:p>
        </w:tc>
        <w:tc>
          <w:tcPr>
            <w:tcW w:w="886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C4D" w:rsidRDefault="00E47C4D"/>
        </w:tc>
      </w:tr>
      <w:tr w:rsidR="00D52FB5">
        <w:trPr>
          <w:cantSplit/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52FB5" w:rsidRDefault="00D52FB5"/>
        </w:tc>
      </w:tr>
      <w:tr w:rsidR="00D52FB5" w:rsidTr="00400C6E">
        <w:trPr>
          <w:cantSplit/>
          <w:trHeight w:hRule="exact" w:val="945"/>
          <w:jc w:val="center"/>
        </w:trPr>
        <w:tc>
          <w:tcPr>
            <w:tcW w:w="10773" w:type="dxa"/>
            <w:gridSpan w:val="13"/>
            <w:tcBorders>
              <w:bottom w:val="single" w:sz="4" w:space="0" w:color="auto"/>
            </w:tcBorders>
            <w:vAlign w:val="center"/>
          </w:tcPr>
          <w:p w:rsidR="00400C6E" w:rsidRDefault="00400C6E">
            <w:pPr>
              <w:jc w:val="center"/>
              <w:rPr>
                <w:b/>
                <w:sz w:val="28"/>
                <w:szCs w:val="28"/>
              </w:rPr>
            </w:pPr>
          </w:p>
          <w:p w:rsidR="00D52FB5" w:rsidRPr="00400C6E" w:rsidRDefault="00D52FB5" w:rsidP="00400C6E">
            <w:pPr>
              <w:pStyle w:val="Paragraphedeliste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  <w:u w:val="single"/>
              </w:rPr>
            </w:pPr>
            <w:r w:rsidRPr="00400C6E">
              <w:rPr>
                <w:b/>
                <w:sz w:val="28"/>
                <w:szCs w:val="28"/>
                <w:u w:val="single"/>
              </w:rPr>
              <w:t>Le stage</w:t>
            </w:r>
          </w:p>
          <w:p w:rsidR="00400C6E" w:rsidRPr="00400C6E" w:rsidRDefault="00400C6E" w:rsidP="00400C6E">
            <w:pPr>
              <w:pStyle w:val="Paragraphedeliste"/>
              <w:rPr>
                <w:b/>
                <w:sz w:val="28"/>
                <w:szCs w:val="28"/>
              </w:rPr>
            </w:pPr>
          </w:p>
        </w:tc>
      </w:tr>
      <w:tr w:rsidR="00D52FB5" w:rsidTr="00400C6E">
        <w:trPr>
          <w:cantSplit/>
          <w:trHeight w:hRule="exact" w:val="845"/>
          <w:jc w:val="center"/>
        </w:trPr>
        <w:tc>
          <w:tcPr>
            <w:tcW w:w="3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Appréciation du tuteur entreprise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Points</w:t>
            </w:r>
          </w:p>
        </w:tc>
        <w:tc>
          <w:tcPr>
            <w:tcW w:w="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rPr>
                <w:b/>
              </w:rPr>
              <w:t>Appréciation du tuteur entreprise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Points</w:t>
            </w:r>
          </w:p>
        </w:tc>
      </w:tr>
      <w:tr w:rsidR="00D52FB5" w:rsidTr="00400C6E">
        <w:trPr>
          <w:cantSplit/>
          <w:trHeight w:hRule="exact" w:val="715"/>
          <w:jc w:val="center"/>
        </w:trPr>
        <w:tc>
          <w:tcPr>
            <w:tcW w:w="3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1 – Intégration dans l'entreprise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  <w:tc>
          <w:tcPr>
            <w:tcW w:w="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5 – Compétences techniques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</w:tr>
      <w:tr w:rsidR="00D52FB5" w:rsidTr="00400C6E">
        <w:trPr>
          <w:cantSplit/>
          <w:trHeight w:hRule="exact" w:val="710"/>
          <w:jc w:val="center"/>
        </w:trPr>
        <w:tc>
          <w:tcPr>
            <w:tcW w:w="3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2 – Capacité à communiquer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  <w:tc>
          <w:tcPr>
            <w:tcW w:w="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6 – Qualité du travail fourni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</w:tr>
      <w:tr w:rsidR="00D52FB5" w:rsidTr="00400C6E">
        <w:trPr>
          <w:cantSplit/>
          <w:trHeight w:hRule="exact" w:val="849"/>
          <w:jc w:val="center"/>
        </w:trPr>
        <w:tc>
          <w:tcPr>
            <w:tcW w:w="3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3 – Prise d'initiatives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  <w:tc>
          <w:tcPr>
            <w:tcW w:w="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7 – Appréciation globale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</w:tr>
      <w:tr w:rsidR="00D52FB5" w:rsidTr="00400C6E">
        <w:trPr>
          <w:cantSplit/>
          <w:trHeight w:hRule="exact" w:val="705"/>
          <w:jc w:val="center"/>
        </w:trPr>
        <w:tc>
          <w:tcPr>
            <w:tcW w:w="3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4 – Autonomie dans son travail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  <w:tc>
          <w:tcPr>
            <w:tcW w:w="3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ind w:left="170"/>
            </w:pPr>
            <w:r>
              <w:t>8 – Difficulté du stage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</w:tr>
      <w:tr w:rsidR="00400C6E" w:rsidTr="00E96255">
        <w:trPr>
          <w:cantSplit/>
          <w:trHeight w:hRule="exact" w:val="715"/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0C6E" w:rsidRDefault="00400C6E">
            <w:pPr>
              <w:jc w:val="center"/>
            </w:pPr>
          </w:p>
        </w:tc>
      </w:tr>
      <w:tr w:rsidR="00D52FB5">
        <w:trPr>
          <w:cantSplit/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2FB5" w:rsidRDefault="00D52FB5"/>
        </w:tc>
      </w:tr>
      <w:tr w:rsidR="00D52FB5" w:rsidTr="004E7CE3">
        <w:trPr>
          <w:cantSplit/>
          <w:trHeight w:val="27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rPr>
                <w:b/>
              </w:rPr>
            </w:pPr>
            <w:r>
              <w:rPr>
                <w:b/>
              </w:rPr>
              <w:t>Notation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- -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  <w:r>
              <w:rPr>
                <w:b/>
              </w:rPr>
              <w:t>++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2FB5" w:rsidRDefault="00D52FB5"/>
        </w:tc>
        <w:tc>
          <w:tcPr>
            <w:tcW w:w="19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right"/>
              <w:rPr>
                <w:b/>
              </w:rPr>
            </w:pPr>
            <w:r>
              <w:rPr>
                <w:b/>
              </w:rPr>
              <w:t xml:space="preserve">Total (sur 20) </w:t>
            </w:r>
            <w:r>
              <w:rPr>
                <w:b/>
              </w:rPr>
              <w:sym w:font="Wingdings" w:char="F0E8"/>
            </w:r>
          </w:p>
        </w:tc>
        <w:tc>
          <w:tcPr>
            <w:tcW w:w="1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  <w:rPr>
                <w:b/>
              </w:rPr>
            </w:pPr>
          </w:p>
        </w:tc>
      </w:tr>
      <w:tr w:rsidR="00D52FB5" w:rsidTr="004E7CE3">
        <w:trPr>
          <w:cantSplit/>
          <w:trHeight w:hRule="exact" w:val="276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r>
              <w:t>Correspondance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0,5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1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1,5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  <w:r>
              <w:t>2,5</w:t>
            </w: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right"/>
            </w:pPr>
          </w:p>
        </w:tc>
        <w:tc>
          <w:tcPr>
            <w:tcW w:w="19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right"/>
            </w:pPr>
          </w:p>
        </w:tc>
        <w:tc>
          <w:tcPr>
            <w:tcW w:w="1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FB5" w:rsidRDefault="00D52FB5">
            <w:pPr>
              <w:jc w:val="center"/>
            </w:pPr>
          </w:p>
        </w:tc>
      </w:tr>
      <w:tr w:rsidR="004E7CE3" w:rsidTr="003C4CCC">
        <w:trPr>
          <w:cantSplit/>
          <w:trHeight w:val="340"/>
          <w:jc w:val="center"/>
        </w:trPr>
        <w:tc>
          <w:tcPr>
            <w:tcW w:w="10773" w:type="dxa"/>
            <w:gridSpan w:val="13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vAlign w:val="bottom"/>
          </w:tcPr>
          <w:p w:rsidR="004E7CE3" w:rsidRDefault="002364E8">
            <w:r>
              <w:rPr>
                <w:b/>
                <w:i/>
                <w:szCs w:val="22"/>
              </w:rPr>
              <w:t>Appréciation</w:t>
            </w:r>
            <w:r w:rsidR="004E7CE3">
              <w:rPr>
                <w:b/>
                <w:i/>
                <w:szCs w:val="22"/>
              </w:rPr>
              <w:t xml:space="preserve"> du maitre de stage, signature et cachet de l’entreprise</w:t>
            </w:r>
          </w:p>
        </w:tc>
      </w:tr>
      <w:tr w:rsidR="00D52FB5" w:rsidTr="00B44FF6">
        <w:trPr>
          <w:cantSplit/>
          <w:trHeight w:hRule="exact" w:val="1376"/>
          <w:jc w:val="center"/>
        </w:trPr>
        <w:tc>
          <w:tcPr>
            <w:tcW w:w="10773" w:type="dxa"/>
            <w:gridSpan w:val="13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FB5" w:rsidRDefault="00D52FB5"/>
        </w:tc>
      </w:tr>
    </w:tbl>
    <w:p w:rsidR="00D52FB5" w:rsidRDefault="00D52FB5"/>
    <w:sectPr w:rsidR="00D52FB5" w:rsidSect="00453E10">
      <w:pgSz w:w="11906" w:h="16838" w:code="9"/>
      <w:pgMar w:top="567" w:right="567" w:bottom="567" w:left="567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387" w:rsidRDefault="00973387">
      <w:r>
        <w:separator/>
      </w:r>
    </w:p>
  </w:endnote>
  <w:endnote w:type="continuationSeparator" w:id="0">
    <w:p w:rsidR="00973387" w:rsidRDefault="0097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387" w:rsidRDefault="00973387">
      <w:r>
        <w:separator/>
      </w:r>
    </w:p>
  </w:footnote>
  <w:footnote w:type="continuationSeparator" w:id="0">
    <w:p w:rsidR="00973387" w:rsidRDefault="0097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805F9"/>
    <w:multiLevelType w:val="hybridMultilevel"/>
    <w:tmpl w:val="17848F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B2C34"/>
    <w:multiLevelType w:val="hybridMultilevel"/>
    <w:tmpl w:val="1EAE808A"/>
    <w:lvl w:ilvl="0" w:tplc="1C3804F2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Arial Narrow" w:hAnsi="Arial Narro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A"/>
    <w:rsid w:val="000475F3"/>
    <w:rsid w:val="00172328"/>
    <w:rsid w:val="001E4ED3"/>
    <w:rsid w:val="002364E8"/>
    <w:rsid w:val="00291FFD"/>
    <w:rsid w:val="00352BF0"/>
    <w:rsid w:val="00382C84"/>
    <w:rsid w:val="003C703B"/>
    <w:rsid w:val="00400C6E"/>
    <w:rsid w:val="00437FAA"/>
    <w:rsid w:val="00453E10"/>
    <w:rsid w:val="004E7CE3"/>
    <w:rsid w:val="005C5B85"/>
    <w:rsid w:val="006E2664"/>
    <w:rsid w:val="0070444D"/>
    <w:rsid w:val="00735D0C"/>
    <w:rsid w:val="00861970"/>
    <w:rsid w:val="0092463A"/>
    <w:rsid w:val="00973387"/>
    <w:rsid w:val="00A5088D"/>
    <w:rsid w:val="00AC094F"/>
    <w:rsid w:val="00B05EC8"/>
    <w:rsid w:val="00B22759"/>
    <w:rsid w:val="00B44FF6"/>
    <w:rsid w:val="00B60813"/>
    <w:rsid w:val="00BE729E"/>
    <w:rsid w:val="00C60659"/>
    <w:rsid w:val="00C61BB4"/>
    <w:rsid w:val="00C6270A"/>
    <w:rsid w:val="00D52FB5"/>
    <w:rsid w:val="00D664CE"/>
    <w:rsid w:val="00E47C4D"/>
    <w:rsid w:val="00ED7F84"/>
    <w:rsid w:val="00F06033"/>
    <w:rsid w:val="00F27EA0"/>
    <w:rsid w:val="00F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0E12F1-C975-43AB-84FB-7B54DDD8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E10"/>
    <w:rPr>
      <w:rFonts w:ascii="Arial Narrow" w:hAnsi="Arial Narrow"/>
      <w:sz w:val="22"/>
      <w:szCs w:val="24"/>
    </w:rPr>
  </w:style>
  <w:style w:type="paragraph" w:styleId="Titre1">
    <w:name w:val="heading 1"/>
    <w:basedOn w:val="Normal"/>
    <w:next w:val="Normal"/>
    <w:qFormat/>
    <w:rsid w:val="00453E10"/>
    <w:pPr>
      <w:keepNext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rsid w:val="00453E10"/>
    <w:pPr>
      <w:keepNext/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rsid w:val="00453E10"/>
    <w:pPr>
      <w:keepNext/>
      <w:tabs>
        <w:tab w:val="left" w:leader="dot" w:pos="2835"/>
        <w:tab w:val="left" w:leader="dot" w:pos="5103"/>
      </w:tabs>
      <w:outlineLvl w:val="2"/>
    </w:pPr>
    <w:rPr>
      <w:i/>
      <w:iCs/>
      <w:sz w:val="18"/>
    </w:rPr>
  </w:style>
  <w:style w:type="paragraph" w:styleId="Titre4">
    <w:name w:val="heading 4"/>
    <w:basedOn w:val="Normal"/>
    <w:next w:val="Normal"/>
    <w:qFormat/>
    <w:rsid w:val="00453E10"/>
    <w:pPr>
      <w:keepNext/>
      <w:outlineLvl w:val="3"/>
    </w:pPr>
    <w:rPr>
      <w:b/>
      <w:bCs/>
    </w:rPr>
  </w:style>
  <w:style w:type="paragraph" w:styleId="Titre5">
    <w:name w:val="heading 5"/>
    <w:basedOn w:val="Normal"/>
    <w:next w:val="Normal"/>
    <w:qFormat/>
    <w:rsid w:val="00453E10"/>
    <w:pPr>
      <w:keepNext/>
      <w:outlineLvl w:val="4"/>
    </w:pPr>
    <w:rPr>
      <w:b/>
      <w:bCs/>
      <w:u w:val="single"/>
    </w:rPr>
  </w:style>
  <w:style w:type="paragraph" w:styleId="Titre6">
    <w:name w:val="heading 6"/>
    <w:basedOn w:val="Normal"/>
    <w:next w:val="Normal"/>
    <w:qFormat/>
    <w:rsid w:val="00453E10"/>
    <w:pPr>
      <w:keepNext/>
      <w:jc w:val="center"/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rsid w:val="00453E10"/>
    <w:pPr>
      <w:keepNext/>
      <w:outlineLvl w:val="6"/>
    </w:pPr>
    <w:rPr>
      <w:i/>
      <w:iCs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53E1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53E1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453E10"/>
  </w:style>
  <w:style w:type="paragraph" w:styleId="Textedebulles">
    <w:name w:val="Balloon Text"/>
    <w:basedOn w:val="Normal"/>
    <w:link w:val="TextedebullesCar"/>
    <w:rsid w:val="00F0603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06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errade\MesMod&#232;les\DocOuvrir\Dossiers\Charte3iL\DocCompositi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FA91-AE10-4453-AB5B-27F227C0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DocComposition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Mobilité Internationale</vt:lpstr>
    </vt:vector>
  </TitlesOfParts>
  <Company>3iL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Mobilité Internationale</dc:title>
  <dc:creator>DT</dc:creator>
  <cp:lastModifiedBy>FLAVIA</cp:lastModifiedBy>
  <cp:revision>4</cp:revision>
  <cp:lastPrinted>2014-07-16T13:20:00Z</cp:lastPrinted>
  <dcterms:created xsi:type="dcterms:W3CDTF">2016-02-23T12:38:00Z</dcterms:created>
  <dcterms:modified xsi:type="dcterms:W3CDTF">2018-03-09T14:39:00Z</dcterms:modified>
</cp:coreProperties>
</file>